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D63C8C">
        <w:t>3</w:t>
      </w:r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Heading3"/>
        <w:jc w:val="left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45952" behindDoc="0" locked="0" layoutInCell="1" allowOverlap="1" wp14:anchorId="5E6AC49A" wp14:editId="41052AA0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Heading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6C1C3F" w:rsidP="00A87F6A">
      <w:pPr>
        <w:pStyle w:val="Heading3"/>
        <w:jc w:val="left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23623CA" wp14:editId="72079B92">
            <wp:simplePos x="0" y="0"/>
            <wp:positionH relativeFrom="margin">
              <wp:posOffset>50165</wp:posOffset>
            </wp:positionH>
            <wp:positionV relativeFrom="margin">
              <wp:posOffset>2208530</wp:posOffset>
            </wp:positionV>
            <wp:extent cx="2146300" cy="2143760"/>
            <wp:effectExtent l="0" t="0" r="6350" b="889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33</w:t>
      </w:r>
    </w:p>
    <w:p w:rsidR="0072067D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>On the next N lines you will find exactly N numbers, separated by a space. This are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ListParagraph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ListParagraph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>between -2</w:t>
      </w:r>
      <w:r w:rsidR="00BB03A2">
        <w:rPr>
          <w:b/>
        </w:rPr>
        <w:t> </w:t>
      </w:r>
      <w:r w:rsidRPr="00C8518F">
        <w:rPr>
          <w:b/>
        </w:rPr>
        <w:t>147</w:t>
      </w:r>
      <w:r w:rsidR="00BB03A2">
        <w:rPr>
          <w:b/>
        </w:rPr>
        <w:t> </w:t>
      </w:r>
      <w:r w:rsidRPr="00C8518F">
        <w:rPr>
          <w:b/>
        </w:rPr>
        <w:t>483</w:t>
      </w:r>
      <w:r w:rsidR="00BB03A2">
        <w:rPr>
          <w:b/>
        </w:rPr>
        <w:t xml:space="preserve"> </w:t>
      </w:r>
      <w:r w:rsidRPr="00C8518F">
        <w:rPr>
          <w:b/>
        </w:rPr>
        <w:t>648 and 2147483647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BF5C63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E6BD98E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B361A76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bookmarkStart w:id="0" w:name="_GoBack"/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of the main diagonal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1 2 4 5 5 4 100 5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51" w:rsidRDefault="00375951">
      <w:r>
        <w:separator/>
      </w:r>
    </w:p>
  </w:endnote>
  <w:endnote w:type="continuationSeparator" w:id="0">
    <w:p w:rsidR="00375951" w:rsidRDefault="0037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D4AA1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7D4AA1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37595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51" w:rsidRDefault="00375951">
      <w:r>
        <w:separator/>
      </w:r>
    </w:p>
  </w:footnote>
  <w:footnote w:type="continuationSeparator" w:id="0">
    <w:p w:rsidR="00375951" w:rsidRDefault="00375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7595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75951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6915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F57"/>
    <w:rsid w:val="007D4AA1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3A2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3C8C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B9588C-8B53-4984-A486-A5BE460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E4F6-C39A-4268-BEC1-0E5FEECA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425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TECHNOLOG</cp:lastModifiedBy>
  <cp:revision>125</cp:revision>
  <cp:lastPrinted>2011-11-24T17:37:00Z</cp:lastPrinted>
  <dcterms:created xsi:type="dcterms:W3CDTF">2013-09-12T16:06:00Z</dcterms:created>
  <dcterms:modified xsi:type="dcterms:W3CDTF">2014-01-23T10:38:00Z</dcterms:modified>
</cp:coreProperties>
</file>